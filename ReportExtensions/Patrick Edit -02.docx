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1"/>
        <w:gridCol w:w="3514"/>
        <w:gridCol w:w="3514"/>
      </w:tblGrid>
      <w:tr w:rsidR="004E7452" w14:paraId="65783826" w14:textId="77777777" w:rsidTr="000C3501">
        <w:trPr>
          <w:cantSplit/>
          <w:trHeight w:val="285"/>
        </w:trPr>
        <w:tc>
          <w:tcPr>
            <w:tcW w:w="1666" w:type="pct"/>
          </w:tcPr>
          <w:p w14:paraId="5CF738A7" w14:textId="4F59DE24" w:rsidR="004E7452" w:rsidRPr="00196B72" w:rsidRDefault="00196B72" w:rsidP="00AA10A3">
            <w:pPr>
              <w:pStyle w:val="NoSpacing"/>
              <w:rPr>
                <w:b/>
                <w:bCs/>
              </w:rPr>
            </w:pPr>
            <w:r w:rsidRPr="00196B72">
              <w:rPr>
                <w:b/>
                <w:bCs/>
              </w:rPr>
              <w:t>Customer Address</w:t>
            </w:r>
          </w:p>
        </w:tc>
        <w:tc>
          <w:tcPr>
            <w:tcW w:w="1667" w:type="pct"/>
          </w:tcPr>
          <w:p w14:paraId="78D15F83" w14:textId="572D8809" w:rsidR="004E7452" w:rsidRDefault="00196B72" w:rsidP="00196B72">
            <w:pPr>
              <w:pStyle w:val="NoSpacing"/>
              <w:jc w:val="center"/>
            </w:pPr>
            <w:r w:rsidRPr="00196B72">
              <w:rPr>
                <w:b/>
                <w:bCs/>
              </w:rPr>
              <w:t>Shipment Address</w:t>
            </w:r>
          </w:p>
        </w:tc>
        <w:sdt>
          <w:sdtPr>
            <w:alias w:val="#Nav: /Header/CompanyAddress2"/>
            <w:tag w:val="#Nav: Standard_Sales_Order_Conf/1305"/>
            <w:id w:val="1521665205"/>
            <w:placeholder>
              <w:docPart w:val="303694DA6FE941F5884F8853BC51CD22"/>
            </w:placeholder>
            <w:dataBinding w:prefixMappings="xmlns:ns0='urn:microsoft-dynamics-nav/reports/Standard_Sales_Order_Conf/1305/'" w:xpath="/ns0:NavWordReportXmlPart[1]/ns0:Header[1]/ns0:CompanyAddress2[1]" w:storeItemID="{6629DACD-F805-4D1C-BF5F-0CB2E78A9907}"/>
            <w:text/>
          </w:sdtPr>
          <w:sdtContent>
            <w:tc>
              <w:tcPr>
                <w:tcW w:w="1667" w:type="pct"/>
              </w:tcPr>
              <w:p w14:paraId="1345526F" w14:textId="3C252A37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4E7452" w14:paraId="2C36D481" w14:textId="77777777" w:rsidTr="000C3501">
        <w:trPr>
          <w:cantSplit/>
          <w:trHeight w:val="285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5102D3A7E2C34FFDA55D9AB848FB6AA4"/>
            </w:placeholder>
            <w:dataBinding w:prefixMappings="xmlns:ns0='urn:microsoft-dynamics-nav/reports/Standard_Sales_Order_Conf/1305/'" w:xpath="/ns0:NavWordReportXmlPart[1]/ns0:Header[1]/ns0:CustomerAddress1[1]" w:storeItemID="{6629DACD-F805-4D1C-BF5F-0CB2E78A990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1666" w:type="pct"/>
              </w:tcPr>
              <w:p w14:paraId="500F031D" w14:textId="26039481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id w:val="-2007440648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1[1]" w:storeItemID="{6629DACD-F805-4D1C-BF5F-0CB2E78A9907}" w16sdtdh:storeItemChecksum="gZ9yzg=="/>
          </w:sdtPr>
          <w:sdtContent>
            <w:tc>
              <w:tcPr>
                <w:tcW w:w="1667" w:type="pct"/>
              </w:tcPr>
              <w:p w14:paraId="1C198C99" w14:textId="1558D047" w:rsidR="004E7452" w:rsidRDefault="003706BB" w:rsidP="00196B72">
                <w:pPr>
                  <w:pStyle w:val="NoSpacing"/>
                  <w:jc w:val="center"/>
                </w:pPr>
                <w:r>
                  <w:t>ShipToAddress1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4716418958F146C79D9C7FD914725710"/>
            </w:placeholder>
            <w:dataBinding w:prefixMappings="xmlns:ns0='urn:microsoft-dynamics-nav/reports/Standard_Sales_Order_Conf/1305/'" w:xpath="/ns0:NavWordReportXmlPart[1]/ns0:Header[1]/ns0:CompanyAddress3[1]" w:storeItemID="{6629DACD-F805-4D1C-BF5F-0CB2E78A9907}"/>
            <w:text/>
          </w:sdtPr>
          <w:sdtContent>
            <w:tc>
              <w:tcPr>
                <w:tcW w:w="1667" w:type="pct"/>
              </w:tcPr>
              <w:p w14:paraId="6AF74C4B" w14:textId="134A1523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4E7452" w14:paraId="3F840F5B" w14:textId="77777777" w:rsidTr="000C3501">
        <w:trPr>
          <w:cantSplit/>
          <w:trHeight w:val="285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DF5FB60CE0E948A8AF12609D4E840ED7"/>
            </w:placeholder>
            <w:dataBinding w:prefixMappings="xmlns:ns0='urn:microsoft-dynamics-nav/reports/Standard_Sales_Order_Conf/1305/'" w:xpath="/ns0:NavWordReportXmlPart[1]/ns0:Header[1]/ns0:CustomerAddress2[1]" w:storeItemID="{6629DACD-F805-4D1C-BF5F-0CB2E78A9907}"/>
            <w:text/>
          </w:sdtPr>
          <w:sdtContent>
            <w:tc>
              <w:tcPr>
                <w:tcW w:w="1666" w:type="pct"/>
              </w:tcPr>
              <w:p w14:paraId="4E832B0F" w14:textId="159D36D7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id w:val="-1732073925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2[1]" w:storeItemID="{6629DACD-F805-4D1C-BF5F-0CB2E78A9907}" w16sdtdh:storeItemChecksum="gZ9yzg=="/>
          </w:sdtPr>
          <w:sdtContent>
            <w:tc>
              <w:tcPr>
                <w:tcW w:w="1667" w:type="pct"/>
              </w:tcPr>
              <w:p w14:paraId="25EEE4F8" w14:textId="20C9318A" w:rsidR="004E7452" w:rsidRDefault="003706BB" w:rsidP="00196B72">
                <w:pPr>
                  <w:pStyle w:val="NoSpacing"/>
                  <w:jc w:val="center"/>
                </w:pPr>
                <w:r>
                  <w:t>ShipToAddress2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B2D7AD0B1C9649C0BE867FDB46F871BC"/>
            </w:placeholder>
            <w:dataBinding w:prefixMappings="xmlns:ns0='urn:microsoft-dynamics-nav/reports/Standard_Sales_Order_Conf/1305/'" w:xpath="/ns0:NavWordReportXmlPart[1]/ns0:Header[1]/ns0:CompanyAddress4[1]" w:storeItemID="{6629DACD-F805-4D1C-BF5F-0CB2E78A9907}"/>
            <w:text/>
          </w:sdtPr>
          <w:sdtContent>
            <w:tc>
              <w:tcPr>
                <w:tcW w:w="1667" w:type="pct"/>
              </w:tcPr>
              <w:p w14:paraId="1917C242" w14:textId="1B339BDB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4E7452" w14:paraId="37A76D30" w14:textId="77777777" w:rsidTr="000C3501">
        <w:trPr>
          <w:cantSplit/>
          <w:trHeight w:val="285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FCA68197D44845B78ADFCB71E9711250"/>
            </w:placeholder>
            <w:dataBinding w:prefixMappings="xmlns:ns0='urn:microsoft-dynamics-nav/reports/Standard_Sales_Order_Conf/1305/'" w:xpath="/ns0:NavWordReportXmlPart[1]/ns0:Header[1]/ns0:CustomerAddress3[1]" w:storeItemID="{6629DACD-F805-4D1C-BF5F-0CB2E78A9907}"/>
            <w:text/>
          </w:sdtPr>
          <w:sdtContent>
            <w:tc>
              <w:tcPr>
                <w:tcW w:w="1666" w:type="pct"/>
              </w:tcPr>
              <w:p w14:paraId="484DE46F" w14:textId="77814D72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id w:val="-64959118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3[1]" w:storeItemID="{6629DACD-F805-4D1C-BF5F-0CB2E78A9907}" w16sdtdh:storeItemChecksum="gZ9yzg=="/>
          </w:sdtPr>
          <w:sdtContent>
            <w:tc>
              <w:tcPr>
                <w:tcW w:w="1667" w:type="pct"/>
              </w:tcPr>
              <w:p w14:paraId="2AC4283B" w14:textId="743AA127" w:rsidR="004E7452" w:rsidRDefault="003706BB" w:rsidP="00196B72">
                <w:pPr>
                  <w:pStyle w:val="NoSpacing"/>
                  <w:jc w:val="center"/>
                </w:pPr>
                <w:r>
                  <w:t>ShipToAddress3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C5195516BB764D87AB1C3D70E4A907EE"/>
            </w:placeholder>
            <w:dataBinding w:prefixMappings="xmlns:ns0='urn:microsoft-dynamics-nav/reports/Standard_Sales_Order_Conf/1305/'" w:xpath="/ns0:NavWordReportXmlPart[1]/ns0:Header[1]/ns0:CompanyAddress5[1]" w:storeItemID="{6629DACD-F805-4D1C-BF5F-0CB2E78A9907}"/>
            <w:text/>
          </w:sdtPr>
          <w:sdtContent>
            <w:tc>
              <w:tcPr>
                <w:tcW w:w="1667" w:type="pct"/>
              </w:tcPr>
              <w:p w14:paraId="6F415003" w14:textId="58D2D1B6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4E7452" w14:paraId="38E5F840" w14:textId="77777777" w:rsidTr="000C3501">
        <w:trPr>
          <w:cantSplit/>
          <w:trHeight w:val="285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67FE72FFA0FB45498E5380E58F185DB2"/>
            </w:placeholder>
            <w:dataBinding w:prefixMappings="xmlns:ns0='urn:microsoft-dynamics-nav/reports/Standard_Sales_Order_Conf/1305/'" w:xpath="/ns0:NavWordReportXmlPart[1]/ns0:Header[1]/ns0:CustomerAddress4[1]" w:storeItemID="{6629DACD-F805-4D1C-BF5F-0CB2E78A9907}"/>
            <w:text/>
          </w:sdtPr>
          <w:sdtContent>
            <w:tc>
              <w:tcPr>
                <w:tcW w:w="1666" w:type="pct"/>
              </w:tcPr>
              <w:p w14:paraId="2D14AC12" w14:textId="7EC114C7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id w:val="-168719841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4[1]" w:storeItemID="{6629DACD-F805-4D1C-BF5F-0CB2E78A9907}" w16sdtdh:storeItemChecksum="gZ9yzg=="/>
          </w:sdtPr>
          <w:sdtContent>
            <w:tc>
              <w:tcPr>
                <w:tcW w:w="1667" w:type="pct"/>
              </w:tcPr>
              <w:p w14:paraId="673D2A70" w14:textId="2DE851F6" w:rsidR="004E7452" w:rsidRDefault="003706BB" w:rsidP="00196B72">
                <w:pPr>
                  <w:pStyle w:val="NoSpacing"/>
                  <w:jc w:val="center"/>
                </w:pPr>
                <w:r>
                  <w:t>ShipToAddress4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08C6347D26B14CA2B3244688E6FBFD53"/>
            </w:placeholder>
            <w:dataBinding w:prefixMappings="xmlns:ns0='urn:microsoft-dynamics-nav/reports/Standard_Sales_Order_Conf/1305/'" w:xpath="/ns0:NavWordReportXmlPart[1]/ns0:Header[1]/ns0:CompanyAddress6[1]" w:storeItemID="{6629DACD-F805-4D1C-BF5F-0CB2E78A9907}"/>
            <w:text/>
          </w:sdtPr>
          <w:sdtContent>
            <w:tc>
              <w:tcPr>
                <w:tcW w:w="1667" w:type="pct"/>
              </w:tcPr>
              <w:p w14:paraId="0D19FC05" w14:textId="4248359A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4E7452" w14:paraId="5AE95D01" w14:textId="77777777" w:rsidTr="000C3501">
        <w:trPr>
          <w:cantSplit/>
          <w:trHeight w:val="285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78C63C4DEAE2482FABB5D6DF8463ECAE"/>
            </w:placeholder>
            <w:dataBinding w:prefixMappings="xmlns:ns0='urn:microsoft-dynamics-nav/reports/Standard_Sales_Order_Conf/1305/'" w:xpath="/ns0:NavWordReportXmlPart[1]/ns0:Header[1]/ns0:CustomerAddress5[1]" w:storeItemID="{6629DACD-F805-4D1C-BF5F-0CB2E78A9907}"/>
            <w:text/>
          </w:sdtPr>
          <w:sdtContent>
            <w:tc>
              <w:tcPr>
                <w:tcW w:w="1666" w:type="pct"/>
              </w:tcPr>
              <w:p w14:paraId="69717E13" w14:textId="2B3AB2D5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id w:val="774449665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5[1]" w:storeItemID="{6629DACD-F805-4D1C-BF5F-0CB2E78A9907}" w16sdtdh:storeItemChecksum="gZ9yzg=="/>
          </w:sdtPr>
          <w:sdtContent>
            <w:tc>
              <w:tcPr>
                <w:tcW w:w="1667" w:type="pct"/>
              </w:tcPr>
              <w:p w14:paraId="696BB008" w14:textId="210D244A" w:rsidR="004E7452" w:rsidRPr="00456AFC" w:rsidRDefault="003706BB" w:rsidP="00196B72">
                <w:pPr>
                  <w:pStyle w:val="NoSpacing"/>
                  <w:jc w:val="center"/>
                </w:pPr>
                <w:r>
                  <w:t>ShipToAddress5</w:t>
                </w:r>
              </w:p>
            </w:tc>
          </w:sdtContent>
        </w:sdt>
        <w:tc>
          <w:tcPr>
            <w:tcW w:w="1667" w:type="pct"/>
          </w:tcPr>
          <w:p w14:paraId="41FE7C0A" w14:textId="3091EE32" w:rsidR="004E7452" w:rsidRPr="00456AFC" w:rsidRDefault="004E7452" w:rsidP="00AA10A3">
            <w:pPr>
              <w:pStyle w:val="NoSpacing"/>
              <w:jc w:val="right"/>
            </w:pPr>
          </w:p>
        </w:tc>
      </w:tr>
      <w:tr w:rsidR="004E7452" w14:paraId="4E0E580D" w14:textId="77777777" w:rsidTr="000C3501">
        <w:trPr>
          <w:cantSplit/>
          <w:trHeight w:val="285"/>
        </w:trPr>
        <w:tc>
          <w:tcPr>
            <w:tcW w:w="1666" w:type="pct"/>
          </w:tcPr>
          <w:p w14:paraId="45A1D33E" w14:textId="2B96D5A9" w:rsidR="004E7452" w:rsidRPr="00456AFC" w:rsidRDefault="004E7452" w:rsidP="004E7452">
            <w:pPr>
              <w:pStyle w:val="NoSpacing"/>
            </w:pPr>
          </w:p>
        </w:tc>
        <w:tc>
          <w:tcPr>
            <w:tcW w:w="1667" w:type="pct"/>
          </w:tcPr>
          <w:p w14:paraId="1C499465" w14:textId="550211AF" w:rsidR="004E7452" w:rsidRDefault="004E7452" w:rsidP="00B65D84">
            <w:pPr>
              <w:pStyle w:val="NoSpacing"/>
              <w:jc w:val="center"/>
              <w:rPr>
                <w:lang w:val="da-DK"/>
              </w:rPr>
            </w:pPr>
          </w:p>
        </w:tc>
        <w:tc>
          <w:tcPr>
            <w:tcW w:w="1667" w:type="pct"/>
          </w:tcPr>
          <w:p w14:paraId="6C31D03B" w14:textId="6F2CF914" w:rsidR="004E7452" w:rsidRPr="00456AFC" w:rsidRDefault="004E7452" w:rsidP="004E7452">
            <w:pPr>
              <w:pStyle w:val="NoSpacing"/>
              <w:jc w:val="right"/>
            </w:pPr>
          </w:p>
        </w:tc>
      </w:tr>
      <w:tr w:rsidR="004E7452" w14:paraId="6D0AD97F" w14:textId="77777777" w:rsidTr="000C3501">
        <w:trPr>
          <w:cantSplit/>
          <w:trHeight w:val="285"/>
        </w:trPr>
        <w:tc>
          <w:tcPr>
            <w:tcW w:w="1666" w:type="pct"/>
          </w:tcPr>
          <w:p w14:paraId="1754C4DD" w14:textId="2A10AE1E" w:rsidR="004E7452" w:rsidRPr="00456AFC" w:rsidRDefault="004E7452" w:rsidP="004E7452">
            <w:pPr>
              <w:pStyle w:val="NoSpacing"/>
            </w:pPr>
          </w:p>
        </w:tc>
        <w:tc>
          <w:tcPr>
            <w:tcW w:w="1667" w:type="pct"/>
          </w:tcPr>
          <w:p w14:paraId="0E8960EB" w14:textId="52B7C5D2" w:rsidR="004E7452" w:rsidRPr="00456AFC" w:rsidRDefault="004E7452" w:rsidP="004E7452">
            <w:pPr>
              <w:pStyle w:val="NoSpacing"/>
              <w:jc w:val="center"/>
            </w:pPr>
          </w:p>
        </w:tc>
        <w:tc>
          <w:tcPr>
            <w:tcW w:w="1667" w:type="pct"/>
          </w:tcPr>
          <w:p w14:paraId="2A111978" w14:textId="345C63ED" w:rsidR="004E7452" w:rsidRPr="00456AFC" w:rsidRDefault="00F55576" w:rsidP="004E7452">
            <w:pPr>
              <w:pStyle w:val="NoSpacing"/>
              <w:jc w:val="center"/>
            </w:pPr>
            <w:r>
              <w:t xml:space="preserve">Ship From: </w:t>
            </w:r>
            <w:sdt>
              <w:sdtPr>
                <w:alias w:val="#Nav: /Header/ORBLocation_Code"/>
                <w:tag w:val="#Nav: Standard_Sales_Order_Conf/1305"/>
                <w:id w:val="-1058935605"/>
                <w:placeholder>
                  <w:docPart w:val="81BF38698191406896B0E8B1CCAD15BB"/>
                </w:placeholder>
                <w:dataBinding w:prefixMappings="xmlns:ns0='urn:microsoft-dynamics-nav/reports/Standard_Sales_Order_Conf/1305/'" w:xpath="/ns0:NavWordReportXmlPart[1]/ns0:Header[1]/ns0:ORBLocation_Code[1]" w:storeItemID="{6629DACD-F805-4D1C-BF5F-0CB2E78A9907}"/>
                <w:text/>
              </w:sdtPr>
              <w:sdtContent>
                <w:proofErr w:type="spellStart"/>
                <w:r>
                  <w:t>ORBLocation_Code</w:t>
                </w:r>
                <w:proofErr w:type="spellEnd"/>
              </w:sdtContent>
            </w:sdt>
          </w:p>
        </w:tc>
      </w:tr>
    </w:tbl>
    <w:tbl>
      <w:tblPr>
        <w:tblStyle w:val="PlainTable2"/>
        <w:tblpPr w:leftFromText="180" w:rightFromText="180" w:vertAnchor="text" w:horzAnchor="margin" w:tblpY="169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8"/>
        <w:gridCol w:w="1758"/>
        <w:gridCol w:w="1756"/>
        <w:gridCol w:w="1756"/>
        <w:gridCol w:w="1754"/>
      </w:tblGrid>
      <w:tr w:rsidR="004E7452" w14:paraId="49EBAC9B" w14:textId="53355833" w:rsidTr="00AB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tcBorders>
              <w:bottom w:val="none" w:sz="0" w:space="0" w:color="auto"/>
            </w:tcBorders>
          </w:tcPr>
          <w:p w14:paraId="59995706" w14:textId="1F181B3F" w:rsidR="004E7452" w:rsidRDefault="004E7452" w:rsidP="004E7452">
            <w:pPr>
              <w:pStyle w:val="Heading1"/>
            </w:pPr>
          </w:p>
        </w:tc>
        <w:tc>
          <w:tcPr>
            <w:tcW w:w="834" w:type="pct"/>
            <w:tcBorders>
              <w:bottom w:val="none" w:sz="0" w:space="0" w:color="auto"/>
            </w:tcBorders>
          </w:tcPr>
          <w:p w14:paraId="6AAC6A3A" w14:textId="432EF14C" w:rsidR="004E7452" w:rsidRDefault="004E7452" w:rsidP="004E7452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  <w:tcBorders>
              <w:bottom w:val="none" w:sz="0" w:space="0" w:color="auto"/>
            </w:tcBorders>
          </w:tcPr>
          <w:p w14:paraId="7374263B" w14:textId="6DFD0790" w:rsidR="004E7452" w:rsidRDefault="004E7452" w:rsidP="004E7452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bottom w:val="none" w:sz="0" w:space="0" w:color="auto"/>
            </w:tcBorders>
          </w:tcPr>
          <w:p w14:paraId="6BFF284E" w14:textId="77777777" w:rsidR="004E7452" w:rsidRDefault="004E7452" w:rsidP="004E7452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bottom w:val="none" w:sz="0" w:space="0" w:color="auto"/>
            </w:tcBorders>
          </w:tcPr>
          <w:p w14:paraId="24EF36A5" w14:textId="77777777" w:rsidR="004E7452" w:rsidRDefault="004E7452" w:rsidP="004E7452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bottom w:val="none" w:sz="0" w:space="0" w:color="auto"/>
            </w:tcBorders>
          </w:tcPr>
          <w:p w14:paraId="40858979" w14:textId="77777777" w:rsidR="004E7452" w:rsidRDefault="004E7452" w:rsidP="004E7452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452" w14:paraId="7BA522FC" w14:textId="5DF7C4D7" w:rsidTr="00A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408379360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ExtDocNo_SalesHeader_Lbl[1]" w:storeItemID="{6629DACD-F805-4D1C-BF5F-0CB2E78A9907}" w16sdtdh:storeItemChecksum="gZ9yzg==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4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2C5468B0" w14:textId="57EB406B" w:rsidR="004E7452" w:rsidRPr="00196B72" w:rsidRDefault="003706BB" w:rsidP="004E7452">
                <w:pPr>
                  <w:rPr>
                    <w:b w:val="0"/>
                    <w:bCs w:val="0"/>
                  </w:rPr>
                </w:pPr>
                <w:proofErr w:type="spellStart"/>
                <w:r>
                  <w:t>ExtDocNo_SalesHeader_Lbl</w:t>
                </w:r>
                <w:proofErr w:type="spellEnd"/>
              </w:p>
            </w:tc>
          </w:sdtContent>
        </w:sdt>
        <w:tc>
          <w:tcPr>
            <w:tcW w:w="834" w:type="pct"/>
            <w:tcBorders>
              <w:top w:val="none" w:sz="0" w:space="0" w:color="auto"/>
              <w:bottom w:val="none" w:sz="0" w:space="0" w:color="auto"/>
            </w:tcBorders>
          </w:tcPr>
          <w:p w14:paraId="3D40F2CB" w14:textId="6A75EA43" w:rsidR="004E7452" w:rsidRPr="00853E1D" w:rsidRDefault="00853E1D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E1D">
              <w:t>Customer Number</w:t>
            </w:r>
          </w:p>
        </w:tc>
        <w:sdt>
          <w:sdtPr>
            <w:id w:val="-24649014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PaymentTermsDescription_Lbl[1]" w:storeItemID="{6629DACD-F805-4D1C-BF5F-0CB2E78A9907}" w16sdtdh:storeItemChecksum="gZ9yzg=="/>
          </w:sdtPr>
          <w:sdtContent>
            <w:tc>
              <w:tcPr>
                <w:tcW w:w="834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7FAF1AD4" w14:textId="54EC64B2" w:rsidR="004E7452" w:rsidRPr="00196B72" w:rsidRDefault="003706BB" w:rsidP="004E745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PaymentTermsDescription_Lbl</w:t>
                </w:r>
                <w:proofErr w:type="spellEnd"/>
              </w:p>
            </w:tc>
          </w:sdtContent>
        </w:sdt>
        <w:sdt>
          <w:sdtPr>
            <w:id w:val="1161740512"/>
            <w:placeholder>
              <w:docPart w:val="2E3CB4DEFF7C49BDBE620F0CDE37941A"/>
            </w:placeholder>
            <w15:dataBinding w:prefixMappings="xmlns:ns0='urn:microsoft-dynamics-nav/reports/Standard_Sales_Order_Conf/1305/' " w:xpath="/ns0:NavWordReportXmlPart[1]/ns0:Header[1]/ns0:ShipmentDate_Lbl[1]" w:storeItemID="{6629DACD-F805-4D1C-BF5F-0CB2E78A9907}" w16sdtdh:storeItemChecksum="gZ9yzg=="/>
          </w:sdtPr>
          <w:sdtContent>
            <w:tc>
              <w:tcPr>
                <w:tcW w:w="833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20BBDC05" w14:textId="44D4DD75" w:rsidR="004E7452" w:rsidRPr="00196B72" w:rsidRDefault="003706BB" w:rsidP="004E745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ShipmentDate_Lbl</w:t>
                </w:r>
                <w:proofErr w:type="spellEnd"/>
              </w:p>
            </w:tc>
          </w:sdtContent>
        </w:sdt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6E83CC26" w14:textId="6FE2B188" w:rsidR="004E7452" w:rsidRPr="00853E1D" w:rsidRDefault="00853E1D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E1D">
              <w:t>Shipping Agent</w:t>
            </w: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05475CCD" w14:textId="2F4DC94C" w:rsidR="004E7452" w:rsidRPr="00853E1D" w:rsidRDefault="00853E1D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E1D">
              <w:t>Ship Method</w:t>
            </w:r>
          </w:p>
        </w:tc>
      </w:tr>
      <w:tr w:rsidR="004E7452" w14:paraId="5CAFB4DE" w14:textId="1DBFDF25" w:rsidTr="00AB4B68">
        <w:trPr>
          <w:trHeight w:val="737"/>
        </w:trPr>
        <w:sdt>
          <w:sdtPr>
            <w:id w:val="-1016306370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ExtDocNo_SalesHeader[1]" w:storeItemID="{6629DACD-F805-4D1C-BF5F-0CB2E78A9907}" w16sdtdh:storeItemChecksum="gZ9yzg==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4" w:type="pct"/>
              </w:tcPr>
              <w:p w14:paraId="3E2A82D8" w14:textId="503D8017" w:rsidR="004E7452" w:rsidRPr="00196B72" w:rsidRDefault="003706BB" w:rsidP="004E7452">
                <w:pPr>
                  <w:rPr>
                    <w:b w:val="0"/>
                    <w:bCs w:val="0"/>
                  </w:rPr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id w:val="-1119285808"/>
            <w:placeholder>
              <w:docPart w:val="56AA67F964314C60A9843971E20B0D3B"/>
            </w:placeholder>
            <w15:dataBinding w:prefixMappings="xmlns:ns0='urn:microsoft-dynamics-nav/reports/Standard_Sales_Order_Conf/1305/' " w:xpath="/ns0:NavWordReportXmlPart[1]/ns0:Header[1]/ns0:BilltoCustumerNo[1]" w:storeItemID="{6629DACD-F805-4D1C-BF5F-0CB2E78A9907}" w16sdtdh:storeItemChecksum="gZ9yzg=="/>
          </w:sdtPr>
          <w:sdtContent>
            <w:tc>
              <w:tcPr>
                <w:tcW w:w="834" w:type="pct"/>
              </w:tcPr>
              <w:p w14:paraId="7FEA6C29" w14:textId="707D0908" w:rsidR="004E7452" w:rsidRPr="00196B72" w:rsidRDefault="003706BB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BilltoCustumerNo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09901563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PaymentTermsDescription[1]" w:storeItemID="{6629DACD-F805-4D1C-BF5F-0CB2E78A9907}" w16sdtdh:storeItemChecksum="gZ9yzg=="/>
          </w:sdtPr>
          <w:sdtContent>
            <w:tc>
              <w:tcPr>
                <w:tcW w:w="834" w:type="pct"/>
              </w:tcPr>
              <w:p w14:paraId="5F445CF9" w14:textId="1E14C839" w:rsidR="004E7452" w:rsidRPr="00196B72" w:rsidRDefault="003706BB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id w:val="-714657412"/>
            <w:placeholder>
              <w:docPart w:val="AEAC254F6F544AF5AE5B0974F520B60C"/>
            </w:placeholder>
            <w15:dataBinding w:prefixMappings="xmlns:ns0='urn:microsoft-dynamics-nav/reports/Standard_Sales_Order_Conf/1305/' " w:xpath="/ns0:NavWordReportXmlPart[1]/ns0:Header[1]/ns0:ShipmentDate[1]" w:storeItemID="{6629DACD-F805-4D1C-BF5F-0CB2E78A9907}" w16sdtdh:storeItemChecksum="gZ9yzg=="/>
          </w:sdtPr>
          <w:sdtContent>
            <w:tc>
              <w:tcPr>
                <w:tcW w:w="833" w:type="pct"/>
              </w:tcPr>
              <w:p w14:paraId="7A7689B2" w14:textId="31C988D4" w:rsidR="004E7452" w:rsidRPr="00196B72" w:rsidRDefault="003706BB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a-DK"/>
                  </w:rPr>
                </w:pPr>
                <w:r>
                  <w:rPr>
                    <w:lang w:val="da-DK"/>
                  </w:rPr>
                  <w:t>ShipmentDate</w:t>
                </w:r>
              </w:p>
            </w:tc>
          </w:sdtContent>
        </w:sdt>
        <w:sdt>
          <w:sdtPr>
            <w:alias w:val="#Nav: /Header/ORBShipping_Agent_Code"/>
            <w:tag w:val="#Nav: Standard_Sales_Order_Conf/1305"/>
            <w:id w:val="-1472282943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_Agent_Code[1]" w:storeItemID="{6629DACD-F805-4D1C-BF5F-0CB2E78A9907}"/>
            <w:text/>
          </w:sdtPr>
          <w:sdtContent>
            <w:tc>
              <w:tcPr>
                <w:tcW w:w="833" w:type="pct"/>
              </w:tcPr>
              <w:p w14:paraId="7A3C03DC" w14:textId="19B4CDF4" w:rsidR="004E7452" w:rsidRPr="00196B72" w:rsidRDefault="00853E1D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ORBShipping_Agent_Code</w:t>
                </w:r>
                <w:proofErr w:type="spellEnd"/>
              </w:p>
            </w:tc>
          </w:sdtContent>
        </w:sdt>
        <w:sdt>
          <w:sdtPr>
            <w:alias w:val="#Nav: /Header/ORBShipping_Agent_Service_Code"/>
            <w:tag w:val="#Nav: Standard_Sales_Order_Conf/1305"/>
            <w:id w:val="506796853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_Agent_Service_Code[1]" w:storeItemID="{6629DACD-F805-4D1C-BF5F-0CB2E78A9907}"/>
            <w:text/>
          </w:sdtPr>
          <w:sdtContent>
            <w:tc>
              <w:tcPr>
                <w:tcW w:w="833" w:type="pct"/>
              </w:tcPr>
              <w:p w14:paraId="64E04A88" w14:textId="61ED35A5" w:rsidR="004E7452" w:rsidRPr="00196B72" w:rsidRDefault="00853E1D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ORBShipping_Agent_Service_Code</w:t>
                </w:r>
                <w:proofErr w:type="spellEnd"/>
              </w:p>
            </w:tc>
          </w:sdtContent>
        </w:sdt>
      </w:tr>
      <w:tr w:rsidR="00AB4B68" w14:paraId="2F606FD4" w14:textId="77777777" w:rsidTr="00A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tcBorders>
              <w:top w:val="none" w:sz="0" w:space="0" w:color="auto"/>
              <w:bottom w:val="none" w:sz="0" w:space="0" w:color="auto"/>
            </w:tcBorders>
          </w:tcPr>
          <w:p w14:paraId="0AF60E92" w14:textId="54A1DCCC" w:rsidR="00AB4B68" w:rsidRDefault="00AB4B68" w:rsidP="004E7452"/>
        </w:tc>
        <w:tc>
          <w:tcPr>
            <w:tcW w:w="834" w:type="pct"/>
            <w:tcBorders>
              <w:top w:val="none" w:sz="0" w:space="0" w:color="auto"/>
              <w:bottom w:val="none" w:sz="0" w:space="0" w:color="auto"/>
            </w:tcBorders>
          </w:tcPr>
          <w:p w14:paraId="1C99A86B" w14:textId="282F970A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  <w:tcBorders>
              <w:top w:val="none" w:sz="0" w:space="0" w:color="auto"/>
              <w:bottom w:val="none" w:sz="0" w:space="0" w:color="auto"/>
            </w:tcBorders>
          </w:tcPr>
          <w:p w14:paraId="4DDEDF3F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7A274D93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50D7EA80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064C1223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="008350A8" w:rsidRPr="008350A8" w14:paraId="6C869E6D" w14:textId="77777777" w:rsidTr="002F0999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6629DACD-F805-4D1C-BF5F-0CB2E78A9907}"/>
            <w:text/>
          </w:sdtPr>
          <w:sdtContent>
            <w:tc>
              <w:tcPr>
                <w:tcW w:w="954" w:type="dxa"/>
                <w:tcBorders>
                  <w:bottom w:val="single" w:sz="4" w:space="0" w:color="auto"/>
                </w:tcBorders>
                <w:vAlign w:val="bottom"/>
              </w:tcPr>
              <w:p w14:paraId="5EEAE3D3" w14:textId="77777777" w:rsidR="008350A8" w:rsidRPr="008350A8" w:rsidRDefault="008350A8" w:rsidP="008350A8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6629DACD-F805-4D1C-BF5F-0CB2E78A9907}"/>
            <w:text/>
          </w:sdtPr>
          <w:sdtContent>
            <w:tc>
              <w:tcPr>
                <w:tcW w:w="2732" w:type="dxa"/>
                <w:tcBorders>
                  <w:bottom w:val="single" w:sz="4" w:space="0" w:color="auto"/>
                </w:tcBorders>
                <w:vAlign w:val="bottom"/>
              </w:tcPr>
              <w:p w14:paraId="74330332" w14:textId="77777777" w:rsidR="008350A8" w:rsidRPr="008350A8" w:rsidRDefault="008350A8" w:rsidP="008350A8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6629DACD-F805-4D1C-BF5F-0CB2E78A9907}"/>
            <w:text/>
          </w:sdtPr>
          <w:sdtContent>
            <w:tc>
              <w:tcPr>
                <w:tcW w:w="850" w:type="dxa"/>
                <w:tcBorders>
                  <w:bottom w:val="single" w:sz="4" w:space="0" w:color="auto"/>
                </w:tcBorders>
                <w:vAlign w:val="bottom"/>
              </w:tcPr>
              <w:p w14:paraId="640E846E" w14:textId="77777777" w:rsidR="008350A8" w:rsidRPr="008350A8" w:rsidRDefault="008350A8" w:rsidP="008350A8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1BFB6620" w14:textId="77777777" w:rsidR="008350A8" w:rsidRPr="008350A8" w:rsidRDefault="008350A8" w:rsidP="008350A8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6629DACD-F805-4D1C-BF5F-0CB2E78A9907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vAlign w:val="bottom"/>
              </w:tcPr>
              <w:p w14:paraId="16899E43" w14:textId="77777777" w:rsidR="008350A8" w:rsidRPr="008350A8" w:rsidRDefault="008350A8" w:rsidP="008350A8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38893281" w14:textId="77777777" w:rsidR="008350A8" w:rsidRPr="008350A8" w:rsidRDefault="008350A8" w:rsidP="008350A8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6629DACD-F805-4D1C-BF5F-0CB2E78A9907}"/>
            <w:text/>
          </w:sdtPr>
          <w:sdtContent>
            <w:tc>
              <w:tcPr>
                <w:tcW w:w="709" w:type="dxa"/>
                <w:tcBorders>
                  <w:bottom w:val="single" w:sz="4" w:space="0" w:color="auto"/>
                </w:tcBorders>
                <w:vAlign w:val="bottom"/>
              </w:tcPr>
              <w:p w14:paraId="02634141" w14:textId="77777777" w:rsidR="008350A8" w:rsidRPr="008350A8" w:rsidRDefault="008350A8" w:rsidP="008350A8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6629DACD-F805-4D1C-BF5F-0CB2E78A9907}"/>
            <w:text/>
          </w:sdtPr>
          <w:sdtContent>
            <w:tc>
              <w:tcPr>
                <w:tcW w:w="1842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4CB0B8B" w14:textId="77777777" w:rsidR="008350A8" w:rsidRPr="008350A8" w:rsidRDefault="008350A8" w:rsidP="008350A8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="008350A8" w:rsidRPr="008350A8" w14:paraId="29AEC295" w14:textId="77777777" w:rsidTr="002F0999">
        <w:trPr>
          <w:trHeight w:val="182"/>
        </w:trPr>
        <w:tc>
          <w:tcPr>
            <w:tcW w:w="954" w:type="dxa"/>
            <w:tcBorders>
              <w:top w:val="single" w:sz="4" w:space="0" w:color="auto"/>
            </w:tcBorders>
          </w:tcPr>
          <w:p w14:paraId="03789EA8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  <w:tcBorders>
              <w:top w:val="single" w:sz="4" w:space="0" w:color="auto"/>
            </w:tcBorders>
          </w:tcPr>
          <w:p w14:paraId="456B4B9A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040321B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9CF0382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5C679EE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A4061EB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2F978F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842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7A39599" w14:textId="77777777" w:rsidR="008350A8" w:rsidRPr="008350A8" w:rsidRDefault="008350A8" w:rsidP="008350A8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6629DACD-F805-4D1C-BF5F-0CB2E78A9907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="008350A8" w:rsidRPr="008350A8" w14:paraId="696217D8" w14:textId="77777777" w:rsidTr="00E33456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6629DACD-F805-4D1C-BF5F-0CB2E78A9907}"/>
                    <w:text/>
                  </w:sdtPr>
                  <w:sdtContent>
                    <w:tc>
                      <w:tcPr>
                        <w:tcW w:w="954" w:type="dxa"/>
                      </w:tcPr>
                      <w:p w14:paraId="306BAA38" w14:textId="77777777" w:rsidR="008350A8" w:rsidRPr="008350A8" w:rsidRDefault="008350A8" w:rsidP="00B07875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6629DACD-F805-4D1C-BF5F-0CB2E78A9907}"/>
                    <w:text/>
                  </w:sdtPr>
                  <w:sdtContent>
                    <w:tc>
                      <w:tcPr>
                        <w:tcW w:w="2732" w:type="dxa"/>
                      </w:tcPr>
                      <w:p w14:paraId="2D6DE2E3" w14:textId="77777777" w:rsidR="008350A8" w:rsidRPr="008350A8" w:rsidRDefault="008350A8" w:rsidP="00B07875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6629DACD-F805-4D1C-BF5F-0CB2E78A9907}"/>
                    <w:text/>
                  </w:sdtPr>
                  <w:sdtContent>
                    <w:tc>
                      <w:tcPr>
                        <w:tcW w:w="850" w:type="dxa"/>
                      </w:tcPr>
                      <w:p w14:paraId="6BA5EF4F" w14:textId="77777777" w:rsidR="008350A8" w:rsidRPr="008350A8" w:rsidRDefault="008350A8" w:rsidP="00B07875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6629DACD-F805-4D1C-BF5F-0CB2E78A9907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57DAA987" w14:textId="77777777" w:rsidR="008350A8" w:rsidRPr="008350A8" w:rsidRDefault="008350A8" w:rsidP="00B07875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6629DACD-F805-4D1C-BF5F-0CB2E78A9907}"/>
                    <w:text/>
                  </w:sdtPr>
                  <w:sdtContent>
                    <w:tc>
                      <w:tcPr>
                        <w:tcW w:w="1701" w:type="dxa"/>
                      </w:tcPr>
                      <w:p w14:paraId="7AA67562" w14:textId="77777777" w:rsidR="008350A8" w:rsidRPr="008350A8" w:rsidRDefault="008350A8" w:rsidP="00B07875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6629DACD-F805-4D1C-BF5F-0CB2E78A9907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5EF22C88" w14:textId="77777777" w:rsidR="008350A8" w:rsidRPr="008350A8" w:rsidRDefault="008350A8" w:rsidP="00B07875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6629DACD-F805-4D1C-BF5F-0CB2E78A9907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0BA34808" w14:textId="77777777" w:rsidR="008350A8" w:rsidRPr="008350A8" w:rsidRDefault="008350A8" w:rsidP="00B07875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6629DACD-F805-4D1C-BF5F-0CB2E78A9907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14:paraId="120F2098" w14:textId="77777777" w:rsidR="008350A8" w:rsidRPr="008350A8" w:rsidRDefault="008350A8" w:rsidP="00B07875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587973AE" w14:textId="77777777" w:rsidTr="002F0999">
        <w:trPr>
          <w:trHeight w:val="227"/>
        </w:trPr>
        <w:tc>
          <w:tcPr>
            <w:tcW w:w="954" w:type="dxa"/>
          </w:tcPr>
          <w:p w14:paraId="7339B53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</w:tcPr>
          <w:p w14:paraId="07EB34CA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</w:tcPr>
          <w:p w14:paraId="6554E972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058C9FD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701" w:type="dxa"/>
          </w:tcPr>
          <w:p w14:paraId="7EDDDF3C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20CA0DF7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0286784D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14:paraId="7BC1E4F5" w14:textId="77777777" w:rsidR="008350A8" w:rsidRPr="008350A8" w:rsidRDefault="008350A8" w:rsidP="008350A8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 " w:xpath="/ns0:NavWordReportXmlPart[1]/ns0:Header[1]/ns0:ReportTotalsLine" w:storeItemID="{6629DACD-F805-4D1C-BF5F-0CB2E78A9907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="008350A8" w:rsidRPr="008350A8" w14:paraId="3E064951" w14:textId="77777777" w:rsidTr="00E33456">
                <w:trPr>
                  <w:trHeight w:val="227"/>
                </w:trPr>
                <w:tc>
                  <w:tcPr>
                    <w:tcW w:w="954" w:type="dxa"/>
                  </w:tcPr>
                  <w:p w14:paraId="4657C189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14:paraId="2FA8911E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14:paraId="70D3F866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14:paraId="0EED4C5B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6629DACD-F805-4D1C-BF5F-0CB2E78A9907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14:paraId="4096F6BB" w14:textId="77777777" w:rsidR="008350A8" w:rsidRPr="008350A8" w:rsidRDefault="008350A8" w:rsidP="00B07875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6629DACD-F805-4D1C-BF5F-0CB2E78A9907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14:paraId="7A843C32" w14:textId="77777777" w:rsidR="008350A8" w:rsidRPr="008350A8" w:rsidRDefault="008350A8" w:rsidP="00B07875">
                        <w:pPr>
                          <w:pStyle w:val="NoSpacing"/>
                        </w:pPr>
                        <w:r w:rsidRPr="008350A8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01ECE48E" w14:textId="77777777" w:rsidTr="008350A8">
        <w:trPr>
          <w:trHeight w:val="113"/>
        </w:trPr>
        <w:tc>
          <w:tcPr>
            <w:tcW w:w="954" w:type="dxa"/>
          </w:tcPr>
          <w:p w14:paraId="12378BB5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</w:tcPr>
          <w:p w14:paraId="77F76C14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</w:tcPr>
          <w:p w14:paraId="69FA267C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3CA3608D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3119" w:type="dxa"/>
            <w:gridSpan w:val="3"/>
          </w:tcPr>
          <w:p w14:paraId="62BBE493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14:paraId="5D3CD60F" w14:textId="77777777" w:rsidR="008350A8" w:rsidRPr="008350A8" w:rsidRDefault="008350A8" w:rsidP="008350A8">
            <w:pPr>
              <w:pStyle w:val="NoSpacing"/>
            </w:pPr>
          </w:p>
        </w:tc>
      </w:tr>
      <w:tr w:rsidR="008350A8" w:rsidRPr="008350A8" w14:paraId="772759AA" w14:textId="77777777" w:rsidTr="00826088">
        <w:trPr>
          <w:trHeight w:val="227"/>
        </w:trPr>
        <w:tc>
          <w:tcPr>
            <w:tcW w:w="954" w:type="dxa"/>
          </w:tcPr>
          <w:p w14:paraId="7808CCA9" w14:textId="4ABD84DD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</w:tcPr>
          <w:p w14:paraId="04A06EA1" w14:textId="7CAABF49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</w:tcPr>
          <w:p w14:paraId="19C0CB04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14391898" w14:textId="77777777" w:rsidR="008350A8" w:rsidRPr="008350A8" w:rsidRDefault="008350A8" w:rsidP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6629DACD-F805-4D1C-BF5F-0CB2E78A9907}"/>
            <w:text/>
          </w:sdtPr>
          <w:sdtContent>
            <w:tc>
              <w:tcPr>
                <w:tcW w:w="3119" w:type="dxa"/>
                <w:gridSpan w:val="3"/>
                <w:tcBorders>
                  <w:bottom w:val="single" w:sz="4" w:space="0" w:color="auto"/>
                </w:tcBorders>
              </w:tcPr>
              <w:p w14:paraId="6D714546" w14:textId="77777777" w:rsidR="008350A8" w:rsidRPr="008350A8" w:rsidRDefault="008350A8" w:rsidP="008350A8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6629DACD-F805-4D1C-BF5F-0CB2E78A9907}"/>
            <w:text/>
          </w:sdtPr>
          <w:sdtContent>
            <w:tc>
              <w:tcPr>
                <w:tcW w:w="1842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2D7B8844" w14:textId="77777777" w:rsidR="008350A8" w:rsidRPr="008350A8" w:rsidRDefault="008350A8" w:rsidP="00826088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46AD512C" w14:textId="2FCE021C" w:rsidR="00196B72" w:rsidRPr="00196B72" w:rsidRDefault="00000000" w:rsidP="00676789">
      <w:sdt>
        <w:sdtPr>
          <w:alias w:val="#Nav: /Header/ORBWillcallinfoLcl"/>
          <w:tag w:val="#Nav: Standard_Sales_Order_Conf/1305"/>
          <w:id w:val="-2114119114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ORBWillcallinfoLcl[1]" w:storeItemID="{6629DACD-F805-4D1C-BF5F-0CB2E78A9907}"/>
          <w:text/>
        </w:sdtPr>
        <w:sdtContent>
          <w:proofErr w:type="spellStart"/>
          <w:r w:rsidR="00901896">
            <w:t>ORBWillcallinfoLcl</w:t>
          </w:r>
          <w:proofErr w:type="spellEnd"/>
        </w:sdtContent>
      </w:sdt>
      <w:r w:rsidR="003C0C85" w:rsidRPr="00311964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3748F7" wp14:editId="2FC3107A">
                <wp:simplePos x="0" y="0"/>
                <wp:positionH relativeFrom="margin">
                  <wp:posOffset>-19050</wp:posOffset>
                </wp:positionH>
                <wp:positionV relativeFrom="paragraph">
                  <wp:posOffset>114935</wp:posOffset>
                </wp:positionV>
                <wp:extent cx="6880860" cy="1623060"/>
                <wp:effectExtent l="19050" t="1905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0860" cy="162306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4774F" w14:textId="413883DB" w:rsidR="00311964" w:rsidRDefault="00311964">
                            <w:r w:rsidRPr="00311964">
                              <w:rPr>
                                <w:sz w:val="28"/>
                                <w:szCs w:val="28"/>
                                <w:u w:val="single"/>
                              </w:rPr>
                              <w:t>CHECK YOUR ORDER STATUS HERE</w:t>
                            </w:r>
                            <w:r w:rsidRPr="00311964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B6CCE">
                              <w:t xml:space="preserve"> </w:t>
                            </w:r>
                            <w:hyperlink r:id="rId8" w:history="1">
                              <w:r w:rsidR="00DB6CCE" w:rsidRPr="00DB6CCE">
                                <w:rPr>
                                  <w:rStyle w:val="Hyperlink"/>
                                  <w:b/>
                                  <w:bC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>https://tracking.orbus.com</w:t>
                              </w:r>
                            </w:hyperlink>
                          </w:p>
                          <w:p w14:paraId="1388BCEC" w14:textId="138FBFFE" w:rsidR="003C0C85" w:rsidRDefault="00311964">
                            <w:r w:rsidRPr="003C0C85">
                              <w:rPr>
                                <w:sz w:val="28"/>
                                <w:szCs w:val="28"/>
                                <w:u w:val="single"/>
                              </w:rPr>
                              <w:t>ORDER CHANGE:</w:t>
                            </w:r>
                            <w:r w:rsidRPr="003C0C8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t xml:space="preserve">Email </w:t>
                            </w:r>
                            <w:hyperlink r:id="rId9" w:tooltip="customersupport@orbus.com" w:history="1">
                              <w:r w:rsidRPr="00DB6C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hd w:val="clear" w:color="auto" w:fill="FFFFFF"/>
                                </w:rPr>
                                <w:t>customersupport@orbus.com</w:t>
                              </w:r>
                            </w:hyperlink>
                            <w:r w:rsidRPr="00DB6CCE">
                              <w:rPr>
                                <w:color w:val="2E74B5" w:themeColor="accent1" w:themeShade="BF"/>
                              </w:rPr>
                              <w:t xml:space="preserve">  </w:t>
                            </w:r>
                            <w:r w:rsidR="003C0C85">
                              <w:t>- Please title your email CHANGE – ‘Order Number’</w:t>
                            </w:r>
                          </w:p>
                          <w:p w14:paraId="3119C5C7" w14:textId="52BF3DAB" w:rsidR="003C0C85" w:rsidRDefault="003C0C8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C0C85">
                              <w:rPr>
                                <w:b/>
                                <w:bCs/>
                                <w:i/>
                                <w:iCs/>
                              </w:rPr>
                              <w:t>****NOTE THAT DEPENDING ON WHERE YOUR ORDER IS IN PROCESS THIS MAY NOT BE POSSIBLE*****</w:t>
                            </w:r>
                          </w:p>
                          <w:p w14:paraId="3DF46367" w14:textId="6CAE6AD1" w:rsidR="003C0C85" w:rsidRDefault="003C0C85">
                            <w:pPr>
                              <w:rPr>
                                <w:u w:val="single"/>
                              </w:rPr>
                            </w:pPr>
                            <w:r w:rsidRPr="003C0C85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ORDER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SERVICE NEEDED: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C0C85">
                              <w:t>Pl</w:t>
                            </w:r>
                            <w:r>
                              <w:t>ease fill this form</w:t>
                            </w:r>
                            <w:r w:rsidRPr="003C0C85">
                              <w:t xml:space="preserve">  </w:t>
                            </w:r>
                            <w:hyperlink r:id="rId10" w:history="1">
                              <w:r w:rsidRPr="00DB6CCE">
                                <w:rPr>
                                  <w:rStyle w:val="Hyperlink"/>
                                  <w:color w:val="2E74B5" w:themeColor="accent1" w:themeShade="BF"/>
                                </w:rPr>
                                <w:t>https://www.orbus.com/returns-and-service</w:t>
                              </w:r>
                            </w:hyperlink>
                          </w:p>
                          <w:p w14:paraId="54D4347F" w14:textId="0B04463A" w:rsidR="003C0C85" w:rsidRPr="003C0C85" w:rsidRDefault="003C0C8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****ALL SERVICE TICKETS WILL BE ANSWERED THE SAME BUSINESS DAY IF SUBMITTED BY 4:00PM CST****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003748F7">
                <v:stroke joinstyle="miter"/>
                <v:path gradientshapeok="t" o:connecttype="rect"/>
              </v:shapetype>
              <v:shape id="Text Box 2" style="position:absolute;margin-left:-1.5pt;margin-top:9.05pt;width:541.8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color="#5b9bd5 [3204]" strokeweight="2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">
                <v:textbox>
                  <w:txbxContent>
                    <w:p w:rsidR="00311964" w:rsidRDefault="00311964" w14:paraId="74F4774F" w14:textId="413883DB">
                      <w:r w:rsidRPr="00311964">
                        <w:rPr>
                          <w:sz w:val="28"/>
                          <w:szCs w:val="28"/>
                          <w:u w:val="single"/>
                        </w:rPr>
                        <w:t>CHECK YOUR ORDER STATUS HERE</w:t>
                      </w:r>
                      <w:r w:rsidRPr="00311964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Pr="00DB6CCE">
                        <w:t xml:space="preserve"> </w:t>
                      </w:r>
                      <w:hyperlink w:history="1" r:id="rId11">
                        <w:r w:rsidRPr="00DB6CCE" w:rsidR="00DB6CCE">
                          <w:rPr>
                            <w:rStyle w:val="Hyperlink"/>
                            <w:b/>
                            <w:bCs/>
                            <w:color w:val="2E74B5" w:themeColor="accent1" w:themeShade="BF"/>
                            <w:sz w:val="28"/>
                            <w:szCs w:val="28"/>
                          </w:rPr>
                          <w:t>https://tracking.orbus.com</w:t>
                        </w:r>
                      </w:hyperlink>
                    </w:p>
                    <w:p w:rsidR="003C0C85" w:rsidRDefault="00311964" w14:paraId="1388BCEC" w14:textId="138FBFFE">
                      <w:r w:rsidRPr="003C0C85">
                        <w:rPr>
                          <w:sz w:val="28"/>
                          <w:szCs w:val="28"/>
                          <w:u w:val="single"/>
                        </w:rPr>
                        <w:t>ORDER CHANGE:</w:t>
                      </w:r>
                      <w:r w:rsidRPr="003C0C85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t xml:space="preserve">Email </w:t>
                      </w:r>
                      <w:hyperlink w:tooltip="customersupport@orbus.com" w:history="1" r:id="rId12">
                        <w:r w:rsidRPr="00DB6CCE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hd w:val="clear" w:color="auto" w:fill="FFFFFF"/>
                          </w:rPr>
                          <w:t>customersupport@orbus.com</w:t>
                        </w:r>
                      </w:hyperlink>
                      <w:r w:rsidRPr="00DB6CCE">
                        <w:rPr>
                          <w:color w:val="2E74B5" w:themeColor="accent1" w:themeShade="BF"/>
                        </w:rPr>
                        <w:t xml:space="preserve">  </w:t>
                      </w:r>
                      <w:r w:rsidR="003C0C85">
                        <w:t>- Please title your email CHANGE – ‘Order Number’</w:t>
                      </w:r>
                    </w:p>
                    <w:p w:rsidR="003C0C85" w:rsidRDefault="003C0C85" w14:paraId="3119C5C7" w14:textId="52BF3DA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3C0C85">
                        <w:rPr>
                          <w:b/>
                          <w:bCs/>
                          <w:i/>
                          <w:iCs/>
                        </w:rPr>
                        <w:t>****NOTE THAT DEPENDING ON WHERE YOUR ORDER IS IN PROCESS THIS MAY NOT BE POSSIBLE*****</w:t>
                      </w:r>
                    </w:p>
                    <w:p w:rsidR="003C0C85" w:rsidRDefault="003C0C85" w14:paraId="3DF46367" w14:textId="6CAE6AD1">
                      <w:pPr>
                        <w:rPr>
                          <w:u w:val="single"/>
                        </w:rPr>
                      </w:pPr>
                      <w:r w:rsidRPr="003C0C85">
                        <w:rPr>
                          <w:sz w:val="28"/>
                          <w:szCs w:val="28"/>
                          <w:u w:val="single"/>
                        </w:rPr>
                        <w:t xml:space="preserve">ORDER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SERVICE NEEDED: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3C0C85">
                        <w:t>Pl</w:t>
                      </w:r>
                      <w:r>
                        <w:t>ease fill this form</w:t>
                      </w:r>
                      <w:r w:rsidRPr="003C0C85">
                        <w:t xml:space="preserve">  </w:t>
                      </w:r>
                      <w:hyperlink w:history="1" r:id="rId13">
                        <w:r w:rsidRPr="00DB6CCE">
                          <w:rPr>
                            <w:rStyle w:val="Hyperlink"/>
                            <w:color w:val="2E74B5" w:themeColor="accent1" w:themeShade="BF"/>
                          </w:rPr>
                          <w:t>https://www.orbus.com/returns-and-service</w:t>
                        </w:r>
                      </w:hyperlink>
                    </w:p>
                    <w:p w:rsidRPr="003C0C85" w:rsidR="003C0C85" w:rsidRDefault="003C0C85" w14:paraId="54D4347F" w14:textId="0B04463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****ALL SERVICE TICKETS WILL BE ANSWERED THE SAME BUSINESS DAY IF SUBMITTED BY 4:00PM CST****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96B72" w:rsidRPr="00196B72" w:rsidSect="00840E5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94DA8" w14:textId="77777777" w:rsidR="00840E59" w:rsidRDefault="00840E59" w:rsidP="00E40C63">
      <w:pPr>
        <w:spacing w:after="0"/>
      </w:pPr>
      <w:r>
        <w:separator/>
      </w:r>
    </w:p>
  </w:endnote>
  <w:endnote w:type="continuationSeparator" w:id="0">
    <w:p w14:paraId="051F7F21" w14:textId="77777777" w:rsidR="00840E59" w:rsidRDefault="00840E59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40690" w14:textId="77777777" w:rsidR="000C3501" w:rsidRDefault="000C3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2D667859" w14:textId="77777777" w:rsidTr="002F0999">
      <w:tc>
        <w:tcPr>
          <w:tcW w:w="10206" w:type="dxa"/>
          <w:tcMar>
            <w:right w:w="0" w:type="dxa"/>
          </w:tcMar>
        </w:tcPr>
        <w:p w14:paraId="720E65DB" w14:textId="4A191146" w:rsidR="002F0999" w:rsidRDefault="00692A16" w:rsidP="002F0999">
          <w:pPr>
            <w:pStyle w:val="NoSpacing"/>
          </w:pPr>
          <w:r>
            <w:t>Thank you for your business!  Please keep in mind shipping costs are calculated and charged at the time of shipment.  All shipping costs will be reflected on your final invoice.</w:t>
          </w:r>
        </w:p>
      </w:tc>
    </w:tr>
  </w:tbl>
  <w:p w14:paraId="4F23B67D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14:paraId="75554ED5" w14:textId="77777777" w:rsidTr="002F0999">
      <w:tc>
        <w:tcPr>
          <w:tcW w:w="10206" w:type="dxa"/>
          <w:gridSpan w:val="4"/>
          <w:tcMar>
            <w:right w:w="0" w:type="dxa"/>
          </w:tcMar>
        </w:tcPr>
        <w:p w14:paraId="741C1B6E" w14:textId="2BE3D016" w:rsidR="00AA10A3" w:rsidRDefault="00AA10A3" w:rsidP="001D5AC3">
          <w:r>
            <w:t>Thank you for your business!</w:t>
          </w:r>
          <w:r w:rsidR="00135F71">
            <w:t xml:space="preserve">  Please keep in mind shipping costs are calculated and charged at the time of shipment.  All shipping costs will be reflected on your final invoice.</w:t>
          </w:r>
        </w:p>
      </w:tc>
    </w:tr>
    <w:tr w:rsidR="001D5AC3" w:rsidRPr="002411A3" w14:paraId="3FF6413F" w14:textId="77777777" w:rsidTr="002F0999">
      <w:tc>
        <w:tcPr>
          <w:tcW w:w="2551" w:type="dxa"/>
        </w:tcPr>
        <w:p w14:paraId="64BE3597" w14:textId="43D5756B" w:rsidR="001D5AC3" w:rsidRPr="002411A3" w:rsidRDefault="001D5AC3" w:rsidP="002411A3">
          <w:pPr>
            <w:pStyle w:val="Heading2"/>
          </w:pPr>
        </w:p>
      </w:tc>
      <w:tc>
        <w:tcPr>
          <w:tcW w:w="2552" w:type="dxa"/>
        </w:tcPr>
        <w:p w14:paraId="701AD791" w14:textId="1950979F" w:rsidR="001D5AC3" w:rsidRPr="002411A3" w:rsidRDefault="001D5AC3" w:rsidP="002411A3">
          <w:pPr>
            <w:pStyle w:val="Heading2"/>
          </w:pPr>
        </w:p>
      </w:tc>
      <w:tc>
        <w:tcPr>
          <w:tcW w:w="2551" w:type="dxa"/>
        </w:tcPr>
        <w:p w14:paraId="50CCBD3A" w14:textId="455CEF2E" w:rsidR="001D5AC3" w:rsidRPr="002411A3" w:rsidRDefault="001D5AC3" w:rsidP="002411A3">
          <w:pPr>
            <w:pStyle w:val="Heading2"/>
          </w:pPr>
        </w:p>
      </w:tc>
      <w:tc>
        <w:tcPr>
          <w:tcW w:w="2552" w:type="dxa"/>
          <w:tcMar>
            <w:right w:w="0" w:type="dxa"/>
          </w:tcMar>
        </w:tcPr>
        <w:p w14:paraId="5984351B" w14:textId="30A858A1" w:rsidR="001D5AC3" w:rsidRPr="002411A3" w:rsidRDefault="001D5AC3" w:rsidP="002411A3">
          <w:pPr>
            <w:pStyle w:val="Heading2"/>
          </w:pPr>
        </w:p>
      </w:tc>
    </w:tr>
    <w:tr w:rsidR="001D5AC3" w14:paraId="29426C79" w14:textId="77777777" w:rsidTr="002F0999">
      <w:tc>
        <w:tcPr>
          <w:tcW w:w="2551" w:type="dxa"/>
        </w:tcPr>
        <w:p w14:paraId="6531F210" w14:textId="1B0A4BD6" w:rsidR="001D5AC3" w:rsidRDefault="001D5AC3" w:rsidP="002411A3"/>
      </w:tc>
      <w:tc>
        <w:tcPr>
          <w:tcW w:w="2552" w:type="dxa"/>
        </w:tcPr>
        <w:p w14:paraId="48204A65" w14:textId="7EAF02C5" w:rsidR="001D5AC3" w:rsidRDefault="001D5AC3" w:rsidP="002411A3"/>
      </w:tc>
      <w:tc>
        <w:tcPr>
          <w:tcW w:w="2551" w:type="dxa"/>
        </w:tcPr>
        <w:p w14:paraId="19D2E4D4" w14:textId="64D29BC7" w:rsidR="001D5AC3" w:rsidRDefault="001D5AC3" w:rsidP="002411A3"/>
      </w:tc>
      <w:tc>
        <w:tcPr>
          <w:tcW w:w="2552" w:type="dxa"/>
          <w:tcMar>
            <w:right w:w="0" w:type="dxa"/>
          </w:tcMar>
        </w:tcPr>
        <w:p w14:paraId="4AA14E37" w14:textId="6F066EB9" w:rsidR="001D5AC3" w:rsidRDefault="001D5AC3" w:rsidP="002411A3"/>
      </w:tc>
    </w:tr>
    <w:tr w:rsidR="001D5AC3" w14:paraId="26538DFF" w14:textId="77777777" w:rsidTr="002F0999">
      <w:tc>
        <w:tcPr>
          <w:tcW w:w="2551" w:type="dxa"/>
        </w:tcPr>
        <w:p w14:paraId="74482549" w14:textId="51A7D3AE" w:rsidR="001D5AC3" w:rsidRDefault="001D5AC3" w:rsidP="001D5AC3">
          <w:pPr>
            <w:pStyle w:val="Heading2"/>
          </w:pPr>
        </w:p>
      </w:tc>
      <w:tc>
        <w:tcPr>
          <w:tcW w:w="2552" w:type="dxa"/>
        </w:tcPr>
        <w:p w14:paraId="0ECB5EBA" w14:textId="3D8FD33E" w:rsidR="001D5AC3" w:rsidRDefault="001D5AC3" w:rsidP="001D5AC3">
          <w:pPr>
            <w:pStyle w:val="Heading2"/>
          </w:pPr>
        </w:p>
      </w:tc>
      <w:tc>
        <w:tcPr>
          <w:tcW w:w="2551" w:type="dxa"/>
        </w:tcPr>
        <w:p w14:paraId="2AFDCD21" w14:textId="6938A7F2" w:rsidR="001D5AC3" w:rsidRDefault="001D5AC3" w:rsidP="001D5AC3">
          <w:pPr>
            <w:pStyle w:val="Heading2"/>
          </w:pPr>
        </w:p>
      </w:tc>
      <w:tc>
        <w:tcPr>
          <w:tcW w:w="2552" w:type="dxa"/>
          <w:tcMar>
            <w:right w:w="0" w:type="dxa"/>
          </w:tcMar>
        </w:tcPr>
        <w:p w14:paraId="65B3305F" w14:textId="750C056A" w:rsidR="001D5AC3" w:rsidRDefault="001D5AC3" w:rsidP="001D5AC3">
          <w:pPr>
            <w:pStyle w:val="Heading2"/>
          </w:pPr>
        </w:p>
      </w:tc>
    </w:tr>
    <w:tr w:rsidR="001D5AC3" w14:paraId="218A80AD" w14:textId="77777777" w:rsidTr="002F0999">
      <w:tc>
        <w:tcPr>
          <w:tcW w:w="2551" w:type="dxa"/>
        </w:tcPr>
        <w:p w14:paraId="6E7B2F2C" w14:textId="7F012294" w:rsidR="001D5AC3" w:rsidRDefault="001D5AC3" w:rsidP="002F0999">
          <w:pPr>
            <w:pStyle w:val="NoSpacing"/>
          </w:pPr>
        </w:p>
      </w:tc>
      <w:tc>
        <w:tcPr>
          <w:tcW w:w="2552" w:type="dxa"/>
        </w:tcPr>
        <w:p w14:paraId="06CDAC64" w14:textId="6D12A2EC" w:rsidR="001D5AC3" w:rsidRDefault="001D5AC3" w:rsidP="002F0999">
          <w:pPr>
            <w:pStyle w:val="NoSpacing"/>
          </w:pPr>
        </w:p>
      </w:tc>
      <w:tc>
        <w:tcPr>
          <w:tcW w:w="2551" w:type="dxa"/>
        </w:tcPr>
        <w:p w14:paraId="1B5B201E" w14:textId="2FA1CBC2" w:rsidR="001D5AC3" w:rsidRDefault="001D5AC3" w:rsidP="002F0999">
          <w:pPr>
            <w:pStyle w:val="NoSpacing"/>
          </w:pPr>
        </w:p>
      </w:tc>
      <w:tc>
        <w:tcPr>
          <w:tcW w:w="2552" w:type="dxa"/>
          <w:tcMar>
            <w:right w:w="0" w:type="dxa"/>
          </w:tcMar>
        </w:tcPr>
        <w:p w14:paraId="11EBE3B0" w14:textId="2E70921A" w:rsidR="001D5AC3" w:rsidRDefault="001D5AC3" w:rsidP="002F0999">
          <w:pPr>
            <w:pStyle w:val="NoSpacing"/>
          </w:pPr>
        </w:p>
      </w:tc>
    </w:tr>
  </w:tbl>
  <w:p w14:paraId="597726FE" w14:textId="77777777" w:rsidR="001D5AC3" w:rsidRPr="001D5AC3" w:rsidRDefault="001D5AC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73CB4" w14:textId="77777777" w:rsidR="00840E59" w:rsidRDefault="00840E59" w:rsidP="00E40C63">
      <w:pPr>
        <w:spacing w:after="0"/>
      </w:pPr>
      <w:r>
        <w:separator/>
      </w:r>
    </w:p>
  </w:footnote>
  <w:footnote w:type="continuationSeparator" w:id="0">
    <w:p w14:paraId="20A05645" w14:textId="77777777" w:rsidR="00840E59" w:rsidRDefault="00840E59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26D06" w14:textId="77777777" w:rsidR="000C3501" w:rsidRDefault="000C3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28"/>
      <w:gridCol w:w="5102"/>
    </w:tblGrid>
    <w:tr w:rsidR="00D6006D" w14:paraId="0332A035" w14:textId="77777777" w:rsidTr="00F52EAB">
      <w:trPr>
        <w:trHeight w:val="1695"/>
      </w:trPr>
      <w:tc>
        <w:tcPr>
          <w:tcW w:w="5428" w:type="dxa"/>
        </w:tcPr>
        <w:p w14:paraId="5F2959A8" w14:textId="77777777" w:rsidR="002F0999" w:rsidRPr="002F0999" w:rsidRDefault="00000000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6629DACD-F805-4D1C-BF5F-0CB2E78A9907}"/>
              <w:text/>
            </w:sdtPr>
            <w:sdtContent>
              <w:proofErr w:type="spellStart"/>
              <w:r w:rsidR="002F0999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6629DACD-F805-4D1C-BF5F-0CB2E78A9907}"/>
            <w:text/>
          </w:sdtPr>
          <w:sdtContent>
            <w:p w14:paraId="50616E01" w14:textId="77777777" w:rsidR="002F0999" w:rsidRPr="002F2688" w:rsidRDefault="002F0999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4C5EC63" w14:textId="45B00D7B" w:rsidR="002F0999" w:rsidRPr="002F2688" w:rsidRDefault="00000000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6629DACD-F805-4D1C-BF5F-0CB2E78A9907}"/>
              <w:text/>
            </w:sdtPr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AB4B68">
            <w:rPr>
              <w:noProof/>
            </w:rPr>
            <w:t>1</w:t>
          </w:r>
          <w:r w:rsidR="002F0999" w:rsidRPr="002F2688">
            <w:fldChar w:fldCharType="end"/>
          </w:r>
          <w:r w:rsidR="002F0999" w:rsidRPr="002F2688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AB4B68">
            <w:rPr>
              <w:noProof/>
            </w:rPr>
            <w:t>1</w:t>
          </w:r>
          <w:r w:rsidR="00093A30">
            <w:rPr>
              <w:noProof/>
            </w:rPr>
            <w:fldChar w:fldCharType="end"/>
          </w:r>
        </w:p>
        <w:p w14:paraId="674D2E69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  <w:p w14:paraId="780A6B80" w14:textId="4379C236" w:rsidR="000C3501" w:rsidRDefault="000C3501" w:rsidP="001D1CE2">
          <w:pPr>
            <w:pStyle w:val="Header"/>
            <w:ind w:right="141"/>
            <w:rPr>
              <w:b/>
            </w:rPr>
          </w:pPr>
          <w:r w:rsidRPr="000C3501">
            <w:rPr>
              <w:b/>
              <w:sz w:val="28"/>
              <w:szCs w:val="28"/>
            </w:rPr>
            <w:t>ORDER CONFIRMATION – THANK YOU!!</w:t>
          </w:r>
        </w:p>
      </w:tc>
      <w:tc>
        <w:tcPr>
          <w:tcW w:w="5102" w:type="dxa"/>
        </w:tcPr>
        <w:p w14:paraId="42CB1006" w14:textId="14F33D0D" w:rsidR="00D6006D" w:rsidRDefault="0096375E" w:rsidP="008E766D">
          <w:pPr>
            <w:pStyle w:val="Header"/>
            <w:ind w:right="141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279D7BD" wp14:editId="6D29B498">
                <wp:extent cx="2371725" cy="943825"/>
                <wp:effectExtent l="0" t="0" r="0" b="8890"/>
                <wp:docPr id="16473185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318518" name="Picture 164731851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0505" cy="947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838C58E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14:paraId="5231C329" w14:textId="77777777" w:rsidTr="002F2688">
      <w:tc>
        <w:tcPr>
          <w:tcW w:w="5098" w:type="dxa"/>
        </w:tcPr>
        <w:p w14:paraId="6F9F9539" w14:textId="77777777" w:rsidR="002F2688" w:rsidRPr="0026269B" w:rsidRDefault="00000000" w:rsidP="002F2688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6629DACD-F805-4D1C-BF5F-0CB2E78A9907}"/>
              <w:text/>
            </w:sdtPr>
            <w:sdtContent>
              <w:proofErr w:type="spellStart"/>
              <w:r w:rsidR="00EB3EDD" w:rsidRPr="00212253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6629DACD-F805-4D1C-BF5F-0CB2E78A9907}"/>
              <w:text/>
            </w:sdtPr>
            <w:sdtContent>
              <w:r w:rsidR="002F2688" w:rsidRP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6629DACD-F805-4D1C-BF5F-0CB2E78A9907}"/>
            <w:text/>
          </w:sdtPr>
          <w:sdtContent>
            <w:p w14:paraId="582C949B" w14:textId="77777777" w:rsidR="002F2688" w:rsidRPr="002F2688" w:rsidRDefault="002F2688" w:rsidP="002F2688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14DE389" w14:textId="77777777" w:rsidR="002F2688" w:rsidRPr="002F2688" w:rsidRDefault="00000000" w:rsidP="002F2688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6629DACD-F805-4D1C-BF5F-0CB2E78A9907}"/>
              <w:text/>
            </w:sdtPr>
            <w:sdtContent>
              <w:proofErr w:type="spellStart"/>
              <w:r w:rsidR="002F2688" w:rsidRPr="002F2688">
                <w:t>Page_Lbl</w:t>
              </w:r>
              <w:proofErr w:type="spellEnd"/>
            </w:sdtContent>
          </w:sdt>
          <w:r w:rsidR="002F2688" w:rsidRPr="002F2688">
            <w:t xml:space="preserve">  </w:t>
          </w:r>
          <w:r w:rsidR="002F2688" w:rsidRPr="002F2688">
            <w:fldChar w:fldCharType="begin"/>
          </w:r>
          <w:r w:rsidR="002F2688" w:rsidRPr="002F2688">
            <w:instrText xml:space="preserve"> PAGE  \* Arabic  \* MERGEFORMAT </w:instrText>
          </w:r>
          <w:r w:rsidR="002F2688" w:rsidRPr="002F2688">
            <w:fldChar w:fldCharType="separate"/>
          </w:r>
          <w:r w:rsidR="00883D03">
            <w:rPr>
              <w:noProof/>
            </w:rPr>
            <w:t>1</w:t>
          </w:r>
          <w:r w:rsidR="002F2688" w:rsidRPr="002F2688">
            <w:fldChar w:fldCharType="end"/>
          </w:r>
          <w:r w:rsidR="002F2688" w:rsidRP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14:paraId="641EE7D1" w14:textId="77777777" w:rsidR="002F2688" w:rsidRDefault="002F2688" w:rsidP="002F2688">
          <w:pPr>
            <w:pStyle w:val="Header"/>
          </w:pPr>
        </w:p>
      </w:tc>
      <w:tc>
        <w:tcPr>
          <w:tcW w:w="5098" w:type="dxa"/>
        </w:tcPr>
        <w:p w14:paraId="10B03018" w14:textId="172A02FA" w:rsidR="002F2688" w:rsidRDefault="004E1B0F" w:rsidP="002F2688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1C101BE" wp14:editId="36DB2313">
                <wp:extent cx="2266950" cy="1077305"/>
                <wp:effectExtent l="0" t="0" r="0" b="8890"/>
                <wp:docPr id="1082406541" name="Picture 5" descr="A picture containing text, font, logo, graphic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406541" name="Picture 5" descr="A picture containing text, font, logo, graphics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2545" cy="1079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18EFCF" w14:textId="77777777" w:rsidR="002F2688" w:rsidRDefault="002F2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57A18"/>
    <w:rsid w:val="00065CF5"/>
    <w:rsid w:val="00070EE8"/>
    <w:rsid w:val="00074151"/>
    <w:rsid w:val="000844A3"/>
    <w:rsid w:val="00093A30"/>
    <w:rsid w:val="000A2750"/>
    <w:rsid w:val="000A665A"/>
    <w:rsid w:val="000C3501"/>
    <w:rsid w:val="000D5A6D"/>
    <w:rsid w:val="000E071F"/>
    <w:rsid w:val="00103846"/>
    <w:rsid w:val="001105A4"/>
    <w:rsid w:val="0011793B"/>
    <w:rsid w:val="001256DE"/>
    <w:rsid w:val="00126D5A"/>
    <w:rsid w:val="00132BBA"/>
    <w:rsid w:val="00134A71"/>
    <w:rsid w:val="00135F71"/>
    <w:rsid w:val="00151C73"/>
    <w:rsid w:val="00151E92"/>
    <w:rsid w:val="001621D9"/>
    <w:rsid w:val="001637BA"/>
    <w:rsid w:val="00181CB7"/>
    <w:rsid w:val="00187D45"/>
    <w:rsid w:val="00196B72"/>
    <w:rsid w:val="001B793C"/>
    <w:rsid w:val="001D1CE2"/>
    <w:rsid w:val="001D5AC3"/>
    <w:rsid w:val="001D6807"/>
    <w:rsid w:val="0020108A"/>
    <w:rsid w:val="00205627"/>
    <w:rsid w:val="00212253"/>
    <w:rsid w:val="002233DD"/>
    <w:rsid w:val="00235CA0"/>
    <w:rsid w:val="002411A3"/>
    <w:rsid w:val="00245B0E"/>
    <w:rsid w:val="00252BC6"/>
    <w:rsid w:val="00261876"/>
    <w:rsid w:val="0026269B"/>
    <w:rsid w:val="002669DB"/>
    <w:rsid w:val="00273BA9"/>
    <w:rsid w:val="0028347F"/>
    <w:rsid w:val="0029628E"/>
    <w:rsid w:val="002A29DF"/>
    <w:rsid w:val="002A382C"/>
    <w:rsid w:val="002B6B46"/>
    <w:rsid w:val="002C3062"/>
    <w:rsid w:val="002E2A56"/>
    <w:rsid w:val="002F0999"/>
    <w:rsid w:val="002F0B7B"/>
    <w:rsid w:val="002F2688"/>
    <w:rsid w:val="00311964"/>
    <w:rsid w:val="003243A2"/>
    <w:rsid w:val="00337723"/>
    <w:rsid w:val="00354E28"/>
    <w:rsid w:val="00355E20"/>
    <w:rsid w:val="003706BB"/>
    <w:rsid w:val="00374316"/>
    <w:rsid w:val="0038349C"/>
    <w:rsid w:val="00394029"/>
    <w:rsid w:val="003A31D7"/>
    <w:rsid w:val="003A7E69"/>
    <w:rsid w:val="003B1D59"/>
    <w:rsid w:val="003C0C85"/>
    <w:rsid w:val="003D120B"/>
    <w:rsid w:val="003D4B80"/>
    <w:rsid w:val="003E2178"/>
    <w:rsid w:val="003F743B"/>
    <w:rsid w:val="003F77E2"/>
    <w:rsid w:val="00401497"/>
    <w:rsid w:val="00466537"/>
    <w:rsid w:val="00492354"/>
    <w:rsid w:val="004A26C5"/>
    <w:rsid w:val="004A4D71"/>
    <w:rsid w:val="004B22F6"/>
    <w:rsid w:val="004B47ED"/>
    <w:rsid w:val="004B6FE5"/>
    <w:rsid w:val="004C60A5"/>
    <w:rsid w:val="004D5F86"/>
    <w:rsid w:val="004E1B0F"/>
    <w:rsid w:val="004E7452"/>
    <w:rsid w:val="004F2432"/>
    <w:rsid w:val="0051660C"/>
    <w:rsid w:val="00524FE6"/>
    <w:rsid w:val="00543913"/>
    <w:rsid w:val="00552846"/>
    <w:rsid w:val="005628FB"/>
    <w:rsid w:val="00563DCD"/>
    <w:rsid w:val="00564D89"/>
    <w:rsid w:val="005731CF"/>
    <w:rsid w:val="005840EB"/>
    <w:rsid w:val="00587157"/>
    <w:rsid w:val="00595F7F"/>
    <w:rsid w:val="005963DE"/>
    <w:rsid w:val="005A0994"/>
    <w:rsid w:val="005B011C"/>
    <w:rsid w:val="005B732A"/>
    <w:rsid w:val="005C7EC3"/>
    <w:rsid w:val="005F2559"/>
    <w:rsid w:val="005F5EC9"/>
    <w:rsid w:val="005F6BCC"/>
    <w:rsid w:val="0060202A"/>
    <w:rsid w:val="006078D6"/>
    <w:rsid w:val="00610A30"/>
    <w:rsid w:val="00612ABF"/>
    <w:rsid w:val="006245DA"/>
    <w:rsid w:val="00635252"/>
    <w:rsid w:val="00635E04"/>
    <w:rsid w:val="00643CB1"/>
    <w:rsid w:val="0065189C"/>
    <w:rsid w:val="0067225B"/>
    <w:rsid w:val="00675FB4"/>
    <w:rsid w:val="00676789"/>
    <w:rsid w:val="00677AD5"/>
    <w:rsid w:val="0068273F"/>
    <w:rsid w:val="00683CCE"/>
    <w:rsid w:val="00684EEB"/>
    <w:rsid w:val="006907F2"/>
    <w:rsid w:val="00691414"/>
    <w:rsid w:val="00692A16"/>
    <w:rsid w:val="006A2A7B"/>
    <w:rsid w:val="006B0EC4"/>
    <w:rsid w:val="006B3F82"/>
    <w:rsid w:val="006C035E"/>
    <w:rsid w:val="006C30D9"/>
    <w:rsid w:val="006C4581"/>
    <w:rsid w:val="006D0C35"/>
    <w:rsid w:val="006D4B90"/>
    <w:rsid w:val="006D64AE"/>
    <w:rsid w:val="006F2626"/>
    <w:rsid w:val="007131B0"/>
    <w:rsid w:val="0071439C"/>
    <w:rsid w:val="00716E24"/>
    <w:rsid w:val="00731DE8"/>
    <w:rsid w:val="00741F6B"/>
    <w:rsid w:val="00747261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7E794B"/>
    <w:rsid w:val="007F72C1"/>
    <w:rsid w:val="00802B5B"/>
    <w:rsid w:val="00807614"/>
    <w:rsid w:val="00815D27"/>
    <w:rsid w:val="00817EE6"/>
    <w:rsid w:val="00820262"/>
    <w:rsid w:val="00826088"/>
    <w:rsid w:val="008350A8"/>
    <w:rsid w:val="00836184"/>
    <w:rsid w:val="00840E59"/>
    <w:rsid w:val="00844D12"/>
    <w:rsid w:val="00845DAF"/>
    <w:rsid w:val="00845E08"/>
    <w:rsid w:val="008533EF"/>
    <w:rsid w:val="00853E1D"/>
    <w:rsid w:val="00856BBF"/>
    <w:rsid w:val="008819DE"/>
    <w:rsid w:val="00883D03"/>
    <w:rsid w:val="008C3901"/>
    <w:rsid w:val="008D198F"/>
    <w:rsid w:val="008D7475"/>
    <w:rsid w:val="008E23C0"/>
    <w:rsid w:val="008E4F47"/>
    <w:rsid w:val="008E766D"/>
    <w:rsid w:val="008F0A38"/>
    <w:rsid w:val="00901896"/>
    <w:rsid w:val="009072D1"/>
    <w:rsid w:val="0092542A"/>
    <w:rsid w:val="00933007"/>
    <w:rsid w:val="00933DB5"/>
    <w:rsid w:val="00943A17"/>
    <w:rsid w:val="009453BC"/>
    <w:rsid w:val="009513F3"/>
    <w:rsid w:val="00954C6C"/>
    <w:rsid w:val="0096375E"/>
    <w:rsid w:val="009652CF"/>
    <w:rsid w:val="00966D04"/>
    <w:rsid w:val="00973E65"/>
    <w:rsid w:val="00981C18"/>
    <w:rsid w:val="00982950"/>
    <w:rsid w:val="00991278"/>
    <w:rsid w:val="0099175E"/>
    <w:rsid w:val="009943A4"/>
    <w:rsid w:val="00997858"/>
    <w:rsid w:val="009B485A"/>
    <w:rsid w:val="009D3082"/>
    <w:rsid w:val="009D3FA1"/>
    <w:rsid w:val="009D508B"/>
    <w:rsid w:val="009D6FE7"/>
    <w:rsid w:val="009E16EA"/>
    <w:rsid w:val="009E251E"/>
    <w:rsid w:val="009F1C27"/>
    <w:rsid w:val="009F21B5"/>
    <w:rsid w:val="009F6CD2"/>
    <w:rsid w:val="00A00B95"/>
    <w:rsid w:val="00A01AB9"/>
    <w:rsid w:val="00A048EC"/>
    <w:rsid w:val="00A30C38"/>
    <w:rsid w:val="00A42BE5"/>
    <w:rsid w:val="00A476F1"/>
    <w:rsid w:val="00A5749B"/>
    <w:rsid w:val="00A67D1B"/>
    <w:rsid w:val="00A76F36"/>
    <w:rsid w:val="00A9010E"/>
    <w:rsid w:val="00A940EF"/>
    <w:rsid w:val="00A9726D"/>
    <w:rsid w:val="00AA10A3"/>
    <w:rsid w:val="00AB4B68"/>
    <w:rsid w:val="00AE763F"/>
    <w:rsid w:val="00AF1EDD"/>
    <w:rsid w:val="00AF4452"/>
    <w:rsid w:val="00B01DA6"/>
    <w:rsid w:val="00B056C7"/>
    <w:rsid w:val="00B07875"/>
    <w:rsid w:val="00B22FDE"/>
    <w:rsid w:val="00B32D4B"/>
    <w:rsid w:val="00B402B9"/>
    <w:rsid w:val="00B437D5"/>
    <w:rsid w:val="00B57659"/>
    <w:rsid w:val="00B60D54"/>
    <w:rsid w:val="00B65D8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3B8D"/>
    <w:rsid w:val="00C36F18"/>
    <w:rsid w:val="00C40BE4"/>
    <w:rsid w:val="00C41DE3"/>
    <w:rsid w:val="00C45F70"/>
    <w:rsid w:val="00C47206"/>
    <w:rsid w:val="00CA6394"/>
    <w:rsid w:val="00CB70AD"/>
    <w:rsid w:val="00CC6417"/>
    <w:rsid w:val="00CD0451"/>
    <w:rsid w:val="00CD0DB0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B6CCE"/>
    <w:rsid w:val="00DF30F1"/>
    <w:rsid w:val="00DF7ADA"/>
    <w:rsid w:val="00E111C4"/>
    <w:rsid w:val="00E17784"/>
    <w:rsid w:val="00E22B7E"/>
    <w:rsid w:val="00E33456"/>
    <w:rsid w:val="00E40C63"/>
    <w:rsid w:val="00E41182"/>
    <w:rsid w:val="00E4361D"/>
    <w:rsid w:val="00E54F17"/>
    <w:rsid w:val="00E62694"/>
    <w:rsid w:val="00E65451"/>
    <w:rsid w:val="00E67097"/>
    <w:rsid w:val="00E902EA"/>
    <w:rsid w:val="00E92459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16086"/>
    <w:rsid w:val="00F20F72"/>
    <w:rsid w:val="00F219F1"/>
    <w:rsid w:val="00F36FA0"/>
    <w:rsid w:val="00F44822"/>
    <w:rsid w:val="00F52EAB"/>
    <w:rsid w:val="00F55576"/>
    <w:rsid w:val="00F66A1F"/>
    <w:rsid w:val="00F81AE9"/>
    <w:rsid w:val="00F848FB"/>
    <w:rsid w:val="00F86468"/>
    <w:rsid w:val="00FA4D66"/>
    <w:rsid w:val="00FB06A1"/>
    <w:rsid w:val="00FB3DCE"/>
    <w:rsid w:val="00FC1D5A"/>
    <w:rsid w:val="00FD3004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2">
    <w:name w:val="Plain Table 2"/>
    <w:basedOn w:val="TableNormal"/>
    <w:uiPriority w:val="42"/>
    <w:rsid w:val="004E74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1196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0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ing.orbus.com" TargetMode="External"/><Relationship Id="rId13" Type="http://schemas.openxmlformats.org/officeDocument/2006/relationships/hyperlink" Target="https://www.orbus.com/returns-and-servic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customersupport@orbus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cking.orbus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orbus.com/returns-and-servic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customersupport@orbus.com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694DA6FE941F5884F8853BC51C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4F175-69D2-4215-B4AF-144862D23A7B}"/>
      </w:docPartPr>
      <w:docPartBody>
        <w:p w:rsidR="00A73D15" w:rsidRDefault="004A1107" w:rsidP="004A1107">
          <w:pPr>
            <w:pStyle w:val="303694DA6FE941F5884F8853BC51CD2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716418958F146C79D9C7FD91472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C6FB-BF4D-465F-B347-C7BE56CBA956}"/>
      </w:docPartPr>
      <w:docPartBody>
        <w:p w:rsidR="00A73D15" w:rsidRDefault="004A1107" w:rsidP="004A1107">
          <w:pPr>
            <w:pStyle w:val="4716418958F146C79D9C7FD91472571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2D7AD0B1C9649C0BE867FDB46F87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07B9A-E9FF-4E8F-A186-19573BB2ED82}"/>
      </w:docPartPr>
      <w:docPartBody>
        <w:p w:rsidR="00A73D15" w:rsidRDefault="004A1107" w:rsidP="004A1107">
          <w:pPr>
            <w:pStyle w:val="B2D7AD0B1C9649C0BE867FDB46F871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5195516BB764D87AB1C3D70E4A90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2649-0D33-4DDE-994C-F0A175217E61}"/>
      </w:docPartPr>
      <w:docPartBody>
        <w:p w:rsidR="00A73D15" w:rsidRDefault="004A1107" w:rsidP="004A1107">
          <w:pPr>
            <w:pStyle w:val="C5195516BB764D87AB1C3D70E4A907E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8C6347D26B14CA2B3244688E6FBF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B67F0-D1B3-4540-BB01-E6DDCD6FFC44}"/>
      </w:docPartPr>
      <w:docPartBody>
        <w:p w:rsidR="00A73D15" w:rsidRDefault="004A1107" w:rsidP="004A1107">
          <w:pPr>
            <w:pStyle w:val="08C6347D26B14CA2B3244688E6FBFD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8C63C4DEAE2482FABB5D6DF8463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942C1-2CE8-41A6-9BFC-DA85DB556E63}"/>
      </w:docPartPr>
      <w:docPartBody>
        <w:p w:rsidR="00A73D15" w:rsidRDefault="004A1107" w:rsidP="004A1107">
          <w:pPr>
            <w:pStyle w:val="78C63C4DEAE2482FABB5D6DF8463EC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FE72FFA0FB45498E5380E58F185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DC091-A0CE-4DC7-A350-9730FF13FEF0}"/>
      </w:docPartPr>
      <w:docPartBody>
        <w:p w:rsidR="00A73D15" w:rsidRDefault="004A1107" w:rsidP="004A1107">
          <w:pPr>
            <w:pStyle w:val="67FE72FFA0FB45498E5380E58F185D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A68197D44845B78ADFCB71E9711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1ABC8-EE16-4E8A-827A-25E1FC7AE21E}"/>
      </w:docPartPr>
      <w:docPartBody>
        <w:p w:rsidR="00A73D15" w:rsidRDefault="004A1107" w:rsidP="004A1107">
          <w:pPr>
            <w:pStyle w:val="FCA68197D44845B78ADFCB71E97112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F5FB60CE0E948A8AF12609D4E840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660C2-884A-46D1-B0FC-EF1B3007D655}"/>
      </w:docPartPr>
      <w:docPartBody>
        <w:p w:rsidR="00A73D15" w:rsidRDefault="004A1107" w:rsidP="004A1107">
          <w:pPr>
            <w:pStyle w:val="DF5FB60CE0E948A8AF12609D4E840E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02D3A7E2C34FFDA55D9AB848FB6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EE1DB-3A82-4AC2-BF09-3A1059058F35}"/>
      </w:docPartPr>
      <w:docPartBody>
        <w:p w:rsidR="00A73D15" w:rsidRDefault="004A1107" w:rsidP="004A1107">
          <w:pPr>
            <w:pStyle w:val="5102D3A7E2C34FFDA55D9AB848FB6A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3CB4DEFF7C49BDBE620F0CDE379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87166-FCA1-4B1A-AC12-699DEA386DC5}"/>
      </w:docPartPr>
      <w:docPartBody>
        <w:p w:rsidR="006C632D" w:rsidRDefault="00A73D15" w:rsidP="00A73D15">
          <w:pPr>
            <w:pStyle w:val="2E3CB4DEFF7C49BDBE620F0CDE37941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AC254F6F544AF5AE5B0974F520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4919B-B02A-4978-AD06-520B4F99E29A}"/>
      </w:docPartPr>
      <w:docPartBody>
        <w:p w:rsidR="006C632D" w:rsidRDefault="00A73D15" w:rsidP="00A73D15">
          <w:pPr>
            <w:pStyle w:val="AEAC254F6F544AF5AE5B0974F520B60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AA67F964314C60A9843971E20B0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A7420-3380-45C3-BEBF-A1FBF83EB718}"/>
      </w:docPartPr>
      <w:docPartBody>
        <w:p w:rsidR="00174911" w:rsidRDefault="003C3815" w:rsidP="003C3815">
          <w:pPr>
            <w:pStyle w:val="56AA67F964314C60A9843971E20B0D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BF38698191406896B0E8B1CCAD1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C4268-B600-4BF5-A152-901E8842DBF6}"/>
      </w:docPartPr>
      <w:docPartBody>
        <w:p w:rsidR="00A9484E" w:rsidRDefault="0019198B" w:rsidP="0019198B">
          <w:pPr>
            <w:pStyle w:val="81BF38698191406896B0E8B1CCAD15B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C6361"/>
    <w:rsid w:val="001207F9"/>
    <w:rsid w:val="001523F4"/>
    <w:rsid w:val="00174911"/>
    <w:rsid w:val="00184BDC"/>
    <w:rsid w:val="0019198B"/>
    <w:rsid w:val="001D7977"/>
    <w:rsid w:val="00281485"/>
    <w:rsid w:val="002B15D9"/>
    <w:rsid w:val="002F139C"/>
    <w:rsid w:val="002F5612"/>
    <w:rsid w:val="003C3815"/>
    <w:rsid w:val="003F2D48"/>
    <w:rsid w:val="004614B7"/>
    <w:rsid w:val="0048625F"/>
    <w:rsid w:val="004A1107"/>
    <w:rsid w:val="0051491F"/>
    <w:rsid w:val="00560454"/>
    <w:rsid w:val="005C4D9B"/>
    <w:rsid w:val="00631CBA"/>
    <w:rsid w:val="006B4C0D"/>
    <w:rsid w:val="006C632D"/>
    <w:rsid w:val="006D7424"/>
    <w:rsid w:val="007B5BA0"/>
    <w:rsid w:val="008141EE"/>
    <w:rsid w:val="0085216E"/>
    <w:rsid w:val="00862026"/>
    <w:rsid w:val="008D456B"/>
    <w:rsid w:val="00930259"/>
    <w:rsid w:val="009645F4"/>
    <w:rsid w:val="009B35A9"/>
    <w:rsid w:val="00A67085"/>
    <w:rsid w:val="00A73D15"/>
    <w:rsid w:val="00A9484E"/>
    <w:rsid w:val="00A97C90"/>
    <w:rsid w:val="00B359C9"/>
    <w:rsid w:val="00B45A5A"/>
    <w:rsid w:val="00B56AF6"/>
    <w:rsid w:val="00B84D80"/>
    <w:rsid w:val="00BB77F1"/>
    <w:rsid w:val="00D05ADC"/>
    <w:rsid w:val="00D30B3F"/>
    <w:rsid w:val="00D72C86"/>
    <w:rsid w:val="00DE1739"/>
    <w:rsid w:val="00E42FF6"/>
    <w:rsid w:val="00E43C84"/>
    <w:rsid w:val="00E45027"/>
    <w:rsid w:val="00E75C1C"/>
    <w:rsid w:val="00EB1104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98B"/>
    <w:rPr>
      <w:color w:val="808080"/>
    </w:rPr>
  </w:style>
  <w:style w:type="paragraph" w:customStyle="1" w:styleId="2E3CB4DEFF7C49BDBE620F0CDE37941A">
    <w:name w:val="2E3CB4DEFF7C49BDBE620F0CDE37941A"/>
    <w:rsid w:val="00A73D15"/>
    <w:rPr>
      <w:kern w:val="2"/>
      <w14:ligatures w14:val="standardContextual"/>
    </w:rPr>
  </w:style>
  <w:style w:type="paragraph" w:customStyle="1" w:styleId="AEAC254F6F544AF5AE5B0974F520B60C">
    <w:name w:val="AEAC254F6F544AF5AE5B0974F520B60C"/>
    <w:rsid w:val="00A73D15"/>
    <w:rPr>
      <w:kern w:val="2"/>
      <w14:ligatures w14:val="standardContextual"/>
    </w:rPr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303694DA6FE941F5884F8853BC51CD22">
    <w:name w:val="303694DA6FE941F5884F8853BC51CD22"/>
    <w:rsid w:val="004A1107"/>
    <w:rPr>
      <w:kern w:val="2"/>
      <w14:ligatures w14:val="standardContextual"/>
    </w:rPr>
  </w:style>
  <w:style w:type="paragraph" w:customStyle="1" w:styleId="4716418958F146C79D9C7FD914725710">
    <w:name w:val="4716418958F146C79D9C7FD914725710"/>
    <w:rsid w:val="004A1107"/>
    <w:rPr>
      <w:kern w:val="2"/>
      <w14:ligatures w14:val="standardContextual"/>
    </w:rPr>
  </w:style>
  <w:style w:type="paragraph" w:customStyle="1" w:styleId="B2D7AD0B1C9649C0BE867FDB46F871BC">
    <w:name w:val="B2D7AD0B1C9649C0BE867FDB46F871BC"/>
    <w:rsid w:val="004A1107"/>
    <w:rPr>
      <w:kern w:val="2"/>
      <w14:ligatures w14:val="standardContextual"/>
    </w:rPr>
  </w:style>
  <w:style w:type="paragraph" w:customStyle="1" w:styleId="C5195516BB764D87AB1C3D70E4A907EE">
    <w:name w:val="C5195516BB764D87AB1C3D70E4A907EE"/>
    <w:rsid w:val="004A1107"/>
    <w:rPr>
      <w:kern w:val="2"/>
      <w14:ligatures w14:val="standardContextual"/>
    </w:rPr>
  </w:style>
  <w:style w:type="paragraph" w:customStyle="1" w:styleId="08C6347D26B14CA2B3244688E6FBFD53">
    <w:name w:val="08C6347D26B14CA2B3244688E6FBFD53"/>
    <w:rsid w:val="004A1107"/>
    <w:rPr>
      <w:kern w:val="2"/>
      <w14:ligatures w14:val="standardContextual"/>
    </w:rPr>
  </w:style>
  <w:style w:type="paragraph" w:customStyle="1" w:styleId="78C63C4DEAE2482FABB5D6DF8463ECAE">
    <w:name w:val="78C63C4DEAE2482FABB5D6DF8463ECAE"/>
    <w:rsid w:val="004A1107"/>
    <w:rPr>
      <w:kern w:val="2"/>
      <w14:ligatures w14:val="standardContextual"/>
    </w:rPr>
  </w:style>
  <w:style w:type="paragraph" w:customStyle="1" w:styleId="67FE72FFA0FB45498E5380E58F185DB2">
    <w:name w:val="67FE72FFA0FB45498E5380E58F185DB2"/>
    <w:rsid w:val="004A1107"/>
    <w:rPr>
      <w:kern w:val="2"/>
      <w14:ligatures w14:val="standardContextual"/>
    </w:rPr>
  </w:style>
  <w:style w:type="paragraph" w:customStyle="1" w:styleId="FCA68197D44845B78ADFCB71E9711250">
    <w:name w:val="FCA68197D44845B78ADFCB71E9711250"/>
    <w:rsid w:val="004A1107"/>
    <w:rPr>
      <w:kern w:val="2"/>
      <w14:ligatures w14:val="standardContextual"/>
    </w:rPr>
  </w:style>
  <w:style w:type="paragraph" w:customStyle="1" w:styleId="DF5FB60CE0E948A8AF12609D4E840ED7">
    <w:name w:val="DF5FB60CE0E948A8AF12609D4E840ED7"/>
    <w:rsid w:val="004A1107"/>
    <w:rPr>
      <w:kern w:val="2"/>
      <w14:ligatures w14:val="standardContextual"/>
    </w:rPr>
  </w:style>
  <w:style w:type="paragraph" w:customStyle="1" w:styleId="5102D3A7E2C34FFDA55D9AB848FB6AA4">
    <w:name w:val="5102D3A7E2C34FFDA55D9AB848FB6AA4"/>
    <w:rsid w:val="004A1107"/>
    <w:rPr>
      <w:kern w:val="2"/>
      <w14:ligatures w14:val="standardContextual"/>
    </w:rPr>
  </w:style>
  <w:style w:type="paragraph" w:customStyle="1" w:styleId="56AA67F964314C60A9843971E20B0D3B">
    <w:name w:val="56AA67F964314C60A9843971E20B0D3B"/>
    <w:rsid w:val="003C3815"/>
    <w:rPr>
      <w:kern w:val="2"/>
      <w14:ligatures w14:val="standardContextual"/>
    </w:rPr>
  </w:style>
  <w:style w:type="paragraph" w:customStyle="1" w:styleId="81BF38698191406896B0E8B1CCAD15BB">
    <w:name w:val="81BF38698191406896B0E8B1CCAD15BB"/>
    <w:rsid w:val="0019198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B W i l l c a l l i n f o L c l > O R B W i l l c a l l i n f o L c l < / O R B W i l l c a l l i n f o L c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FB7BFD6F-C19A-44DE-906C-5B71FD173E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29DACD-F805-4D1C-BF5F-0CB2E78A9907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2024-05-05T18:49:00Z</dcterms:created>
  <dcterms:modified xsi:type="dcterms:W3CDTF">2024-05-05T19:16:00Z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